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58F6" w14:textId="77777777" w:rsidR="009F451C" w:rsidRPr="00F6436D" w:rsidRDefault="00B64FED" w:rsidP="00C86560">
      <w:pPr>
        <w:pStyle w:val="Name"/>
        <w:spacing w:after="0" w:line="360" w:lineRule="auto"/>
        <w:rPr>
          <w:sz w:val="28"/>
          <w:szCs w:val="28"/>
        </w:rPr>
      </w:pPr>
      <w:r w:rsidRPr="00F6436D">
        <w:rPr>
          <w:sz w:val="28"/>
          <w:szCs w:val="28"/>
        </w:rPr>
        <w:t>JacoB</w:t>
      </w:r>
      <w:r w:rsidR="00C86560" w:rsidRPr="00F6436D">
        <w:rPr>
          <w:sz w:val="28"/>
          <w:szCs w:val="28"/>
        </w:rPr>
        <w:t xml:space="preserve"> R. </w:t>
      </w:r>
      <w:r w:rsidR="007B30DA" w:rsidRPr="00F6436D">
        <w:rPr>
          <w:sz w:val="28"/>
          <w:szCs w:val="28"/>
        </w:rPr>
        <w:t>Helton</w:t>
      </w:r>
    </w:p>
    <w:p w14:paraId="71D3A311" w14:textId="77777777" w:rsidR="007B30DA" w:rsidRPr="00C86560" w:rsidRDefault="007B30DA" w:rsidP="00C86560">
      <w:pPr>
        <w:pStyle w:val="Name"/>
        <w:spacing w:after="0" w:line="360" w:lineRule="auto"/>
        <w:rPr>
          <w:b w:val="0"/>
          <w:sz w:val="22"/>
        </w:rPr>
      </w:pPr>
      <w:r w:rsidRPr="00C86560">
        <w:rPr>
          <w:b w:val="0"/>
          <w:sz w:val="22"/>
        </w:rPr>
        <w:t xml:space="preserve">(804)592-7893| </w:t>
      </w:r>
      <w:hyperlink r:id="rId7" w:history="1">
        <w:r w:rsidRPr="00C86560">
          <w:rPr>
            <w:rStyle w:val="Hyperlink"/>
            <w:b w:val="0"/>
            <w:sz w:val="22"/>
          </w:rPr>
          <w:t>Jacobhelton57@gmail.com</w:t>
        </w:r>
      </w:hyperlink>
    </w:p>
    <w:p w14:paraId="5F23AAE0" w14:textId="77777777" w:rsidR="00150AEA" w:rsidRPr="00C86560" w:rsidRDefault="00C86560" w:rsidP="00A306FC">
      <w:pPr>
        <w:pStyle w:val="Heading1"/>
        <w:spacing w:before="10" w:after="10" w:line="276" w:lineRule="auto"/>
        <w:rPr>
          <w:u w:val="single"/>
        </w:rPr>
      </w:pPr>
      <w:r w:rsidRPr="00C86560">
        <w:rPr>
          <w:u w:val="single"/>
        </w:rPr>
        <w:t>Objective</w:t>
      </w:r>
    </w:p>
    <w:p w14:paraId="765F3C32" w14:textId="1D944F33" w:rsidR="00486B4B" w:rsidRDefault="005236D0" w:rsidP="00A306FC">
      <w:pPr>
        <w:spacing w:before="10" w:after="10" w:line="276" w:lineRule="auto"/>
      </w:pPr>
      <w:r>
        <w:t>M</w:t>
      </w:r>
      <w:r w:rsidR="00486B4B">
        <w:t xml:space="preserve">otivated professional with </w:t>
      </w:r>
      <w:r>
        <w:t>experience</w:t>
      </w:r>
      <w:r w:rsidR="00486B4B">
        <w:t xml:space="preserve"> </w:t>
      </w:r>
      <w:r>
        <w:t xml:space="preserve">in both IT and development </w:t>
      </w:r>
      <w:r w:rsidR="003951D8">
        <w:t>hoping</w:t>
      </w:r>
      <w:r>
        <w:t xml:space="preserve"> to apply and expand my</w:t>
      </w:r>
      <w:r w:rsidR="00F6436D">
        <w:t xml:space="preserve"> skills</w:t>
      </w:r>
      <w:r w:rsidR="00486B4B">
        <w:t xml:space="preserve"> </w:t>
      </w:r>
      <w:r>
        <w:t>in the workforce.</w:t>
      </w:r>
      <w:r w:rsidR="00486B4B">
        <w:t xml:space="preserve"> </w:t>
      </w:r>
      <w:r>
        <w:t xml:space="preserve">Seeking </w:t>
      </w:r>
      <w:r w:rsidR="00486B4B">
        <w:t>a</w:t>
      </w:r>
      <w:r>
        <w:t xml:space="preserve"> work environment </w:t>
      </w:r>
      <w:r w:rsidR="00486B4B">
        <w:t xml:space="preserve">that </w:t>
      </w:r>
      <w:r>
        <w:t>encourages learning through collaboration</w:t>
      </w:r>
      <w:r w:rsidR="003951D8">
        <w:t xml:space="preserve"> and</w:t>
      </w:r>
      <w:r>
        <w:t xml:space="preserve"> hands-on problem solving</w:t>
      </w:r>
      <w:r w:rsidR="003951D8">
        <w:t>.</w:t>
      </w:r>
    </w:p>
    <w:p w14:paraId="3E954ECA" w14:textId="77777777" w:rsidR="00150AEA" w:rsidRPr="00C51DBA" w:rsidRDefault="00C51DBA" w:rsidP="00C51DBA">
      <w:pPr>
        <w:pStyle w:val="Heading1"/>
        <w:spacing w:before="120" w:after="120" w:line="240" w:lineRule="auto"/>
        <w:rPr>
          <w:u w:val="single"/>
        </w:rPr>
      </w:pPr>
      <w:r w:rsidRPr="00C51DBA">
        <w:rPr>
          <w:u w:val="single"/>
        </w:rPr>
        <w:t xml:space="preserve">Work </w:t>
      </w:r>
      <w:sdt>
        <w:sdtPr>
          <w:rPr>
            <w:u w:val="single"/>
          </w:rPr>
          <w:id w:val="617349259"/>
          <w:placeholder>
            <w:docPart w:val="86281BC37FB4B54093A1EDA5C3223208"/>
          </w:placeholder>
          <w:temporary/>
          <w:showingPlcHdr/>
          <w15:appearance w15:val="hidden"/>
        </w:sdtPr>
        <w:sdtEndPr/>
        <w:sdtContent>
          <w:r w:rsidR="00977B7B" w:rsidRPr="00C51DBA">
            <w:rPr>
              <w:sz w:val="28"/>
              <w:szCs w:val="28"/>
              <w:u w:val="single"/>
            </w:rPr>
            <w:t>Experience</w:t>
          </w:r>
        </w:sdtContent>
      </w:sdt>
    </w:p>
    <w:p w14:paraId="00FC6258" w14:textId="77777777" w:rsidR="00150AEA" w:rsidRPr="00F6436D" w:rsidRDefault="00B64FED" w:rsidP="00C51DBA">
      <w:pPr>
        <w:pStyle w:val="Heading2"/>
        <w:spacing w:before="120" w:after="0" w:line="240" w:lineRule="auto"/>
        <w:rPr>
          <w:sz w:val="24"/>
          <w:szCs w:val="24"/>
        </w:rPr>
      </w:pPr>
      <w:r w:rsidRPr="00F6436D">
        <w:rPr>
          <w:sz w:val="24"/>
          <w:szCs w:val="24"/>
        </w:rPr>
        <w:t>Allen, Allen, Allen &amp; Allen</w:t>
      </w:r>
    </w:p>
    <w:p w14:paraId="6D557DF7" w14:textId="77777777" w:rsidR="00150AEA" w:rsidRDefault="00B64FED" w:rsidP="00C51DBA">
      <w:pPr>
        <w:pStyle w:val="Heading3"/>
        <w:spacing w:line="240" w:lineRule="auto"/>
      </w:pPr>
      <w:r>
        <w:t>IT Intern (January 2017-Present)</w:t>
      </w:r>
    </w:p>
    <w:p w14:paraId="03CE6F30" w14:textId="24AF6644" w:rsidR="004F4E4B" w:rsidRDefault="007D137B" w:rsidP="004F4E4B">
      <w:pPr>
        <w:pStyle w:val="ListParagraph"/>
        <w:numPr>
          <w:ilvl w:val="0"/>
          <w:numId w:val="15"/>
        </w:numPr>
      </w:pPr>
      <w:r>
        <w:t xml:space="preserve">Provide </w:t>
      </w:r>
      <w:r w:rsidR="004F4E4B">
        <w:t>Helpdesk support</w:t>
      </w:r>
      <w:r w:rsidR="009E7C69">
        <w:t xml:space="preserve"> and training to users</w:t>
      </w:r>
    </w:p>
    <w:p w14:paraId="2AAA01C5" w14:textId="784EF964" w:rsidR="007D137B" w:rsidRDefault="007D137B" w:rsidP="004F4E4B">
      <w:pPr>
        <w:pStyle w:val="ListParagraph"/>
        <w:numPr>
          <w:ilvl w:val="0"/>
          <w:numId w:val="15"/>
        </w:numPr>
      </w:pPr>
      <w:r>
        <w:t xml:space="preserve">Manage </w:t>
      </w:r>
      <w:r w:rsidR="00AC518B">
        <w:t xml:space="preserve">domain objects </w:t>
      </w:r>
      <w:r>
        <w:t>via Active Directory Users and Computer</w:t>
      </w:r>
      <w:r w:rsidR="00AC518B">
        <w:t>s</w:t>
      </w:r>
    </w:p>
    <w:p w14:paraId="0182B428" w14:textId="2A7383FC" w:rsidR="007D137B" w:rsidRDefault="007D137B" w:rsidP="004F4E4B">
      <w:pPr>
        <w:pStyle w:val="ListParagraph"/>
        <w:numPr>
          <w:ilvl w:val="0"/>
          <w:numId w:val="15"/>
        </w:numPr>
      </w:pPr>
      <w:r>
        <w:t>Maintain and support Citrix VDI environment</w:t>
      </w:r>
      <w:r w:rsidR="0095193E">
        <w:t>s via Citrix Director</w:t>
      </w:r>
    </w:p>
    <w:p w14:paraId="218C263B" w14:textId="34732810" w:rsidR="004F4E4B" w:rsidRDefault="004404B2" w:rsidP="004F4E4B">
      <w:pPr>
        <w:pStyle w:val="ListParagraph"/>
        <w:numPr>
          <w:ilvl w:val="0"/>
          <w:numId w:val="15"/>
        </w:numPr>
      </w:pPr>
      <w:r>
        <w:t>Configure, deploy, track</w:t>
      </w:r>
      <w:r w:rsidR="002932DB">
        <w:t>,</w:t>
      </w:r>
      <w:bookmarkStart w:id="0" w:name="_GoBack"/>
      <w:bookmarkEnd w:id="0"/>
      <w:r>
        <w:t xml:space="preserve"> and maintain desktop computers via Microsoft Deployment Toolkit and other tools</w:t>
      </w:r>
    </w:p>
    <w:p w14:paraId="0D1D3352" w14:textId="77777777" w:rsidR="00C51DBA" w:rsidRPr="00F6436D" w:rsidRDefault="00C51DBA" w:rsidP="00C51DBA">
      <w:pPr>
        <w:pStyle w:val="Heading2"/>
        <w:spacing w:before="120" w:after="0" w:line="240" w:lineRule="auto"/>
        <w:rPr>
          <w:sz w:val="24"/>
          <w:szCs w:val="24"/>
        </w:rPr>
      </w:pPr>
      <w:r w:rsidRPr="00F6436D">
        <w:rPr>
          <w:sz w:val="24"/>
          <w:szCs w:val="24"/>
        </w:rPr>
        <w:t>Chick fil-A</w:t>
      </w:r>
    </w:p>
    <w:p w14:paraId="34468FA8" w14:textId="77777777" w:rsidR="00486B4B" w:rsidRPr="00486B4B" w:rsidRDefault="00C51DBA" w:rsidP="00486B4B">
      <w:pPr>
        <w:pStyle w:val="Heading3"/>
        <w:spacing w:line="240" w:lineRule="auto"/>
      </w:pPr>
      <w:r>
        <w:t>Front Side Team Memb</w:t>
      </w:r>
      <w:r w:rsidR="00E97F6B">
        <w:t>er (August 2016 – February 2017)</w:t>
      </w:r>
    </w:p>
    <w:p w14:paraId="12CC0C6E" w14:textId="612D1BDB" w:rsidR="005F6506" w:rsidRDefault="005F6506" w:rsidP="004F4E4B">
      <w:pPr>
        <w:pStyle w:val="ListParagraph"/>
        <w:numPr>
          <w:ilvl w:val="0"/>
          <w:numId w:val="16"/>
        </w:numPr>
      </w:pPr>
      <w:r>
        <w:t>Tendered transactions, maintained equipment and dining room</w:t>
      </w:r>
    </w:p>
    <w:p w14:paraId="1C3E8FC0" w14:textId="25D9ECD1" w:rsidR="00486B4B" w:rsidRDefault="005F6506" w:rsidP="004F4E4B">
      <w:pPr>
        <w:pStyle w:val="ListParagraph"/>
        <w:numPr>
          <w:ilvl w:val="0"/>
          <w:numId w:val="16"/>
        </w:numPr>
      </w:pPr>
      <w:r>
        <w:t>Delivered superior customer service</w:t>
      </w:r>
    </w:p>
    <w:p w14:paraId="584D3EE1" w14:textId="1D2D8EF8" w:rsidR="005F6506" w:rsidRDefault="005F6506" w:rsidP="005F6506">
      <w:pPr>
        <w:pStyle w:val="ListParagraph"/>
        <w:numPr>
          <w:ilvl w:val="0"/>
          <w:numId w:val="16"/>
        </w:numPr>
      </w:pPr>
      <w:r>
        <w:t>Trained new hires</w:t>
      </w:r>
    </w:p>
    <w:p w14:paraId="271D864D" w14:textId="77777777" w:rsidR="00C51DBA" w:rsidRPr="00F6436D" w:rsidRDefault="0073589F" w:rsidP="00C51DBA">
      <w:pPr>
        <w:pStyle w:val="Heading2"/>
        <w:spacing w:before="120" w:after="0" w:line="240" w:lineRule="auto"/>
        <w:rPr>
          <w:sz w:val="24"/>
          <w:szCs w:val="24"/>
        </w:rPr>
      </w:pPr>
      <w:r w:rsidRPr="00F6436D">
        <w:rPr>
          <w:sz w:val="24"/>
          <w:szCs w:val="24"/>
        </w:rPr>
        <w:t>Science Museum of Virginia</w:t>
      </w:r>
    </w:p>
    <w:p w14:paraId="32B611BD" w14:textId="77777777" w:rsidR="00C51DBA" w:rsidRDefault="0073589F" w:rsidP="00C51DBA">
      <w:pPr>
        <w:pStyle w:val="Heading3"/>
        <w:spacing w:line="240" w:lineRule="auto"/>
      </w:pPr>
      <w:r>
        <w:t>IT Intern (January 2016</w:t>
      </w:r>
      <w:r w:rsidR="00C51DBA">
        <w:t>-</w:t>
      </w:r>
      <w:r>
        <w:t>May 2016</w:t>
      </w:r>
      <w:r w:rsidR="00C51DBA">
        <w:t>)</w:t>
      </w:r>
    </w:p>
    <w:p w14:paraId="0DD34A5E" w14:textId="77777777" w:rsidR="00486B4B" w:rsidRDefault="001B1146" w:rsidP="00486B4B">
      <w:pPr>
        <w:pStyle w:val="ListParagraph"/>
        <w:numPr>
          <w:ilvl w:val="0"/>
          <w:numId w:val="17"/>
        </w:numPr>
      </w:pPr>
      <w:r>
        <w:t>Decommissioned, reformatted, and set up desktop computers</w:t>
      </w:r>
    </w:p>
    <w:p w14:paraId="7DD8AF4B" w14:textId="77777777" w:rsidR="001B1146" w:rsidRPr="00486B4B" w:rsidRDefault="001B1146" w:rsidP="001B1146">
      <w:pPr>
        <w:pStyle w:val="ListParagraph"/>
        <w:numPr>
          <w:ilvl w:val="0"/>
          <w:numId w:val="17"/>
        </w:numPr>
      </w:pPr>
      <w:r>
        <w:t>Light maintenance on network switches and servers</w:t>
      </w:r>
    </w:p>
    <w:p w14:paraId="7CC9C475" w14:textId="77777777" w:rsidR="004F4E4B" w:rsidRPr="00A306FC" w:rsidRDefault="00C70825" w:rsidP="004F4E4B">
      <w:pPr>
        <w:pStyle w:val="Heading1"/>
        <w:spacing w:before="120" w:after="120" w:line="276" w:lineRule="auto"/>
      </w:pPr>
      <w:sdt>
        <w:sdtPr>
          <w:id w:val="-1150367223"/>
          <w:placeholder>
            <w:docPart w:val="B4DA3BB0964D4149A3A5AF5555E42190"/>
          </w:placeholder>
          <w:temporary/>
          <w:showingPlcHdr/>
          <w15:appearance w15:val="hidden"/>
        </w:sdtPr>
        <w:sdtEndPr/>
        <w:sdtContent>
          <w:r w:rsidR="004F4E4B" w:rsidRPr="00726B98">
            <w:rPr>
              <w:sz w:val="28"/>
              <w:szCs w:val="28"/>
              <w:u w:val="single"/>
            </w:rPr>
            <w:t>Education</w:t>
          </w:r>
        </w:sdtContent>
      </w:sdt>
    </w:p>
    <w:p w14:paraId="6382B237" w14:textId="77777777" w:rsidR="004F4E4B" w:rsidRPr="00F6436D" w:rsidRDefault="004F4E4B" w:rsidP="004F4E4B">
      <w:pPr>
        <w:pStyle w:val="Heading2"/>
        <w:spacing w:before="120" w:after="0" w:line="276" w:lineRule="auto"/>
        <w:rPr>
          <w:sz w:val="24"/>
          <w:szCs w:val="24"/>
        </w:rPr>
      </w:pPr>
      <w:r w:rsidRPr="00F6436D">
        <w:rPr>
          <w:sz w:val="24"/>
          <w:szCs w:val="24"/>
        </w:rPr>
        <w:t>John Tyler Community College (2017-Present)</w:t>
      </w:r>
    </w:p>
    <w:p w14:paraId="27FBCF9C" w14:textId="22AD4403" w:rsidR="004F4E4B" w:rsidRDefault="004F4E4B" w:rsidP="004F4E4B">
      <w:pPr>
        <w:pStyle w:val="ListParagraph"/>
        <w:numPr>
          <w:ilvl w:val="0"/>
          <w:numId w:val="12"/>
        </w:numPr>
        <w:spacing w:after="0" w:line="276" w:lineRule="auto"/>
      </w:pPr>
      <w:r>
        <w:t>Associates of Science in General Studies</w:t>
      </w:r>
      <w:r w:rsidR="00497380">
        <w:t xml:space="preserve"> – anticipated in May 2019</w:t>
      </w:r>
    </w:p>
    <w:p w14:paraId="02584F2B" w14:textId="77777777" w:rsidR="004F4E4B" w:rsidRDefault="004F4E4B" w:rsidP="004F4E4B">
      <w:pPr>
        <w:pStyle w:val="ListParagraph"/>
        <w:numPr>
          <w:ilvl w:val="1"/>
          <w:numId w:val="12"/>
        </w:numPr>
        <w:spacing w:after="0" w:line="276" w:lineRule="auto"/>
      </w:pPr>
      <w:r>
        <w:t>Computer Science Specialization</w:t>
      </w:r>
    </w:p>
    <w:p w14:paraId="65347AF7" w14:textId="77777777" w:rsidR="00AC518B" w:rsidRPr="00F6436D" w:rsidRDefault="00AC518B" w:rsidP="00AC518B">
      <w:pPr>
        <w:pStyle w:val="Heading2"/>
        <w:spacing w:before="120" w:after="0" w:line="276" w:lineRule="auto"/>
        <w:rPr>
          <w:sz w:val="24"/>
          <w:szCs w:val="24"/>
        </w:rPr>
      </w:pPr>
      <w:r w:rsidRPr="00F6436D">
        <w:rPr>
          <w:sz w:val="24"/>
          <w:szCs w:val="24"/>
        </w:rPr>
        <w:t>Chesterfield Career &amp; Technical Center (2015-2017)</w:t>
      </w:r>
    </w:p>
    <w:p w14:paraId="565A6729" w14:textId="3DF345A5" w:rsidR="00AC518B" w:rsidRPr="00AC518B" w:rsidRDefault="00AC518B" w:rsidP="00AC518B">
      <w:pPr>
        <w:pStyle w:val="ListParagraph"/>
        <w:numPr>
          <w:ilvl w:val="0"/>
          <w:numId w:val="14"/>
        </w:numPr>
      </w:pPr>
      <w:r>
        <w:t>Oracle - Database Design &amp; Programming in SQL &amp; PL/SQL</w:t>
      </w:r>
    </w:p>
    <w:p w14:paraId="10E1E0A4" w14:textId="0FD415F1" w:rsidR="004F4E4B" w:rsidRPr="00F6436D" w:rsidRDefault="004F4E4B" w:rsidP="004F4E4B">
      <w:pPr>
        <w:pStyle w:val="Heading2"/>
        <w:spacing w:before="120" w:after="0" w:line="276" w:lineRule="auto"/>
        <w:rPr>
          <w:sz w:val="24"/>
          <w:szCs w:val="24"/>
        </w:rPr>
      </w:pPr>
      <w:r w:rsidRPr="00F6436D">
        <w:rPr>
          <w:sz w:val="24"/>
          <w:szCs w:val="24"/>
        </w:rPr>
        <w:t>Thomas Dale High School (2013-2017)</w:t>
      </w:r>
    </w:p>
    <w:p w14:paraId="4473BA03" w14:textId="77777777" w:rsidR="004F4E4B" w:rsidRDefault="004F4E4B" w:rsidP="004F4E4B">
      <w:pPr>
        <w:pStyle w:val="ListParagraph"/>
        <w:numPr>
          <w:ilvl w:val="0"/>
          <w:numId w:val="13"/>
        </w:numPr>
        <w:spacing w:after="0" w:line="276" w:lineRule="auto"/>
      </w:pPr>
      <w:r>
        <w:t>Advanced diploma</w:t>
      </w:r>
    </w:p>
    <w:p w14:paraId="452F59BC" w14:textId="77777777" w:rsidR="00150AEA" w:rsidRDefault="00C51DBA" w:rsidP="00C51DBA">
      <w:pPr>
        <w:pStyle w:val="Heading1"/>
        <w:spacing w:before="0" w:after="0" w:line="240" w:lineRule="auto"/>
        <w:rPr>
          <w:sz w:val="28"/>
          <w:szCs w:val="28"/>
          <w:u w:val="single"/>
        </w:rPr>
      </w:pPr>
      <w:r w:rsidRPr="00C51DBA">
        <w:rPr>
          <w:sz w:val="28"/>
          <w:szCs w:val="28"/>
          <w:u w:val="single"/>
        </w:rPr>
        <w:t>Skills</w:t>
      </w:r>
      <w:r w:rsidR="00CA48E3">
        <w:rPr>
          <w:sz w:val="28"/>
          <w:szCs w:val="28"/>
          <w:u w:val="single"/>
        </w:rPr>
        <w:t>/Certifications</w:t>
      </w:r>
    </w:p>
    <w:p w14:paraId="44924A94" w14:textId="77777777" w:rsidR="00D474FE" w:rsidRPr="0095193E" w:rsidRDefault="00C70825" w:rsidP="00D474FE">
      <w:pPr>
        <w:rPr>
          <w:u w:val="single"/>
        </w:rPr>
      </w:pPr>
      <w:hyperlink r:id="rId8" w:history="1">
        <w:r w:rsidR="005D1DE9" w:rsidRPr="0095193E">
          <w:rPr>
            <w:rStyle w:val="Hyperlink"/>
          </w:rPr>
          <w:t>MTA Database Administration Fundamentals Certified</w:t>
        </w:r>
      </w:hyperlink>
    </w:p>
    <w:p w14:paraId="3B43DBF8" w14:textId="4DC52216" w:rsidR="00150AEA" w:rsidRPr="0095193E" w:rsidRDefault="00C70825" w:rsidP="005D1DE9">
      <w:pPr>
        <w:rPr>
          <w:rStyle w:val="Hyperlink"/>
        </w:rPr>
      </w:pPr>
      <w:hyperlink r:id="rId9" w:history="1">
        <w:r w:rsidR="005D1DE9" w:rsidRPr="0095193E">
          <w:rPr>
            <w:rStyle w:val="Hyperlink"/>
          </w:rPr>
          <w:t>IC3 GS4 Digital Literacy Certified</w:t>
        </w:r>
      </w:hyperlink>
    </w:p>
    <w:p w14:paraId="1EB97B43" w14:textId="4EA2D7FB" w:rsidR="009E7C69" w:rsidRPr="0095193E" w:rsidRDefault="00C70825" w:rsidP="005D1DE9">
      <w:pPr>
        <w:rPr>
          <w:u w:val="single"/>
        </w:rPr>
      </w:pPr>
      <w:hyperlink r:id="rId10" w:history="1">
        <w:r w:rsidR="009E7C69" w:rsidRPr="0095193E">
          <w:rPr>
            <w:rStyle w:val="Hyperlink"/>
          </w:rPr>
          <w:t>CIW Site Development Associate Certified</w:t>
        </w:r>
      </w:hyperlink>
    </w:p>
    <w:p w14:paraId="355A8885" w14:textId="45D3AA93" w:rsidR="005D1DE9" w:rsidRDefault="005D1DE9" w:rsidP="005D1DE9">
      <w:r>
        <w:t xml:space="preserve">Proficient in SQL, PL/SQL, HTML/CSS </w:t>
      </w:r>
      <w:r w:rsidR="00AC518B">
        <w:t>– Novice in PowerShell and Java</w:t>
      </w:r>
    </w:p>
    <w:p w14:paraId="51CD213D" w14:textId="75DEB4A9" w:rsidR="009658CB" w:rsidRPr="00D474FE" w:rsidRDefault="005D1DE9" w:rsidP="00D474FE">
      <w:r>
        <w:t xml:space="preserve">Experienced in </w:t>
      </w:r>
      <w:r w:rsidR="00324998">
        <w:t>end-</w:t>
      </w:r>
      <w:r>
        <w:t>user support on Windows</w:t>
      </w:r>
      <w:r w:rsidR="0095193E">
        <w:t xml:space="preserve"> 7-10</w:t>
      </w:r>
      <w:r>
        <w:t>, Mac</w:t>
      </w:r>
      <w:r w:rsidR="0095193E">
        <w:t xml:space="preserve"> OS X</w:t>
      </w:r>
      <w:r>
        <w:t>, and iOS devices</w:t>
      </w:r>
    </w:p>
    <w:sectPr w:rsidR="009658CB" w:rsidRPr="00D474FE">
      <w:headerReference w:type="default" r:id="rId11"/>
      <w:footerReference w:type="default" r:id="rId12"/>
      <w:headerReference w:type="firs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BBA4B" w14:textId="77777777" w:rsidR="00C70825" w:rsidRDefault="00C70825">
      <w:pPr>
        <w:spacing w:after="0" w:line="240" w:lineRule="auto"/>
      </w:pPr>
      <w:r>
        <w:separator/>
      </w:r>
    </w:p>
  </w:endnote>
  <w:endnote w:type="continuationSeparator" w:id="0">
    <w:p w14:paraId="3CD9B233" w14:textId="77777777" w:rsidR="00C70825" w:rsidRDefault="00C7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06742" w14:textId="77777777" w:rsidR="00150AEA" w:rsidRDefault="00977B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E6E8" w14:textId="77777777" w:rsidR="00C70825" w:rsidRDefault="00C70825">
      <w:pPr>
        <w:spacing w:after="0" w:line="240" w:lineRule="auto"/>
      </w:pPr>
      <w:r>
        <w:separator/>
      </w:r>
    </w:p>
  </w:footnote>
  <w:footnote w:type="continuationSeparator" w:id="0">
    <w:p w14:paraId="2EEEEB1E" w14:textId="77777777" w:rsidR="00C70825" w:rsidRDefault="00C7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705A" w14:textId="77777777" w:rsidR="00150AEA" w:rsidRDefault="00977B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6E3580" wp14:editId="56073C7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E21AB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5264" w14:textId="77777777" w:rsidR="00150AEA" w:rsidRDefault="00977B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A6F685" wp14:editId="164C37F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AA7DA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pt;height:8pt" o:bullet="t">
        <v:imagedata r:id="rId1" o:title="mso21C9F2BC"/>
      </v:shape>
    </w:pict>
  </w:numPicBullet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D77BB"/>
    <w:multiLevelType w:val="hybridMultilevel"/>
    <w:tmpl w:val="42A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B1EE0"/>
    <w:multiLevelType w:val="hybridMultilevel"/>
    <w:tmpl w:val="3862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73D18"/>
    <w:multiLevelType w:val="hybridMultilevel"/>
    <w:tmpl w:val="F33C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3639A"/>
    <w:multiLevelType w:val="hybridMultilevel"/>
    <w:tmpl w:val="944A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67B0A"/>
    <w:multiLevelType w:val="hybridMultilevel"/>
    <w:tmpl w:val="1270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157"/>
    <w:multiLevelType w:val="hybridMultilevel"/>
    <w:tmpl w:val="B9B4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623"/>
    <w:multiLevelType w:val="hybridMultilevel"/>
    <w:tmpl w:val="C3FC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3"/>
  </w:num>
  <w:num w:numId="14">
    <w:abstractNumId w:val="15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8"/>
    <w:rsid w:val="00150AEA"/>
    <w:rsid w:val="001B1146"/>
    <w:rsid w:val="0023101C"/>
    <w:rsid w:val="002932DB"/>
    <w:rsid w:val="00324998"/>
    <w:rsid w:val="003951D8"/>
    <w:rsid w:val="003D786F"/>
    <w:rsid w:val="00413B86"/>
    <w:rsid w:val="004404B2"/>
    <w:rsid w:val="00486B4B"/>
    <w:rsid w:val="00497380"/>
    <w:rsid w:val="004E7F1E"/>
    <w:rsid w:val="004F4E4B"/>
    <w:rsid w:val="00510563"/>
    <w:rsid w:val="005236D0"/>
    <w:rsid w:val="005A2F97"/>
    <w:rsid w:val="005D1DE9"/>
    <w:rsid w:val="005F6506"/>
    <w:rsid w:val="006E2579"/>
    <w:rsid w:val="006F636C"/>
    <w:rsid w:val="00726B98"/>
    <w:rsid w:val="0073589F"/>
    <w:rsid w:val="007B30DA"/>
    <w:rsid w:val="007C3BAA"/>
    <w:rsid w:val="007D137B"/>
    <w:rsid w:val="007F1371"/>
    <w:rsid w:val="007F220E"/>
    <w:rsid w:val="008A0D2D"/>
    <w:rsid w:val="008A63DA"/>
    <w:rsid w:val="0095193E"/>
    <w:rsid w:val="009658CB"/>
    <w:rsid w:val="00977B7B"/>
    <w:rsid w:val="009A23CB"/>
    <w:rsid w:val="009D4D0D"/>
    <w:rsid w:val="009E38E1"/>
    <w:rsid w:val="009E7C69"/>
    <w:rsid w:val="009F451C"/>
    <w:rsid w:val="00A01866"/>
    <w:rsid w:val="00A306FC"/>
    <w:rsid w:val="00A86F6D"/>
    <w:rsid w:val="00AC518B"/>
    <w:rsid w:val="00B64FED"/>
    <w:rsid w:val="00B7521B"/>
    <w:rsid w:val="00BE0298"/>
    <w:rsid w:val="00C51DBA"/>
    <w:rsid w:val="00C70825"/>
    <w:rsid w:val="00C86560"/>
    <w:rsid w:val="00CA3897"/>
    <w:rsid w:val="00CA3D49"/>
    <w:rsid w:val="00CA48E3"/>
    <w:rsid w:val="00CA4F43"/>
    <w:rsid w:val="00D220B6"/>
    <w:rsid w:val="00D474FE"/>
    <w:rsid w:val="00D5544C"/>
    <w:rsid w:val="00D7201C"/>
    <w:rsid w:val="00DB4B9F"/>
    <w:rsid w:val="00E41024"/>
    <w:rsid w:val="00E97F6B"/>
    <w:rsid w:val="00ED6AE8"/>
    <w:rsid w:val="00F6436D"/>
    <w:rsid w:val="00F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B5C21"/>
  <w15:chartTrackingRefBased/>
  <w15:docId w15:val="{1E47DC14-4C99-7843-AFB1-5F77A159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7B30D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6560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735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certiport.com/Portal/Pages/PrintTranscriptInfo.aspx?action=Cert&amp;id=132&amp;cvid=MA+JjKoRohbca6OvwfSssQ==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Jacobhelton5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rive.google.com/open?id=1DUZjRY7KvjLTOaibtlDJYi0p0zPpKRx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certiport.com/Portal/Pages/PrintTranscriptInfo.aspx?action=Cert&amp;id=186&amp;cvid=af20+uCoBsl0S6DVpoD1xg==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ob/Library/Containers/com.microsoft.Word/Data/Library/Application%20Support/Microsoft/Office/16.0/DTS/en-US%7b0468A0AD-625B-BA48-B922-B7DAF9B25847%7d/%7bACBF1A78-3394-9E4B-BD4F-AF44330860C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281BC37FB4B54093A1EDA5C3223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02B-758C-1B41-B98C-C9A073EB31BC}"/>
      </w:docPartPr>
      <w:docPartBody>
        <w:p w:rsidR="00783CE0" w:rsidRDefault="00DD5CE6">
          <w:pPr>
            <w:pStyle w:val="86281BC37FB4B54093A1EDA5C3223208"/>
          </w:pPr>
          <w:r>
            <w:t>Experience</w:t>
          </w:r>
        </w:p>
      </w:docPartBody>
    </w:docPart>
    <w:docPart>
      <w:docPartPr>
        <w:name w:val="B4DA3BB0964D4149A3A5AF5555E42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7D69D-415E-2142-BA10-82D62F884B26}"/>
      </w:docPartPr>
      <w:docPartBody>
        <w:p w:rsidR="009756E0" w:rsidRDefault="00994AFD" w:rsidP="00994AFD">
          <w:pPr>
            <w:pStyle w:val="B4DA3BB0964D4149A3A5AF5555E4219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E6"/>
    <w:rsid w:val="00130399"/>
    <w:rsid w:val="001F16CB"/>
    <w:rsid w:val="00212628"/>
    <w:rsid w:val="005F651D"/>
    <w:rsid w:val="00673DCA"/>
    <w:rsid w:val="00783CE0"/>
    <w:rsid w:val="009649E4"/>
    <w:rsid w:val="009756E0"/>
    <w:rsid w:val="00994AFD"/>
    <w:rsid w:val="009A79DD"/>
    <w:rsid w:val="00CD74CF"/>
    <w:rsid w:val="00D560AB"/>
    <w:rsid w:val="00D76E72"/>
    <w:rsid w:val="00D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1E54B82E8E54E8A5ADB3864246E14">
    <w:name w:val="8581E54B82E8E54E8A5ADB3864246E14"/>
  </w:style>
  <w:style w:type="paragraph" w:customStyle="1" w:styleId="74D2D3E785DDE140B60659E54573652C">
    <w:name w:val="74D2D3E785DDE140B60659E54573652C"/>
  </w:style>
  <w:style w:type="paragraph" w:customStyle="1" w:styleId="2F68E5A90EF8534F896E0F919AA22BA9">
    <w:name w:val="2F68E5A90EF8534F896E0F919AA22BA9"/>
  </w:style>
  <w:style w:type="paragraph" w:customStyle="1" w:styleId="08BE7407B8469E4EA5539709809B84FE">
    <w:name w:val="08BE7407B8469E4EA5539709809B84FE"/>
  </w:style>
  <w:style w:type="paragraph" w:customStyle="1" w:styleId="FB6EA588E5211349AC14BB11790D65FE">
    <w:name w:val="FB6EA588E5211349AC14BB11790D65FE"/>
  </w:style>
  <w:style w:type="paragraph" w:customStyle="1" w:styleId="3FCA92DA2001164999E5548F262BAEFC">
    <w:name w:val="3FCA92DA2001164999E5548F262BAEFC"/>
  </w:style>
  <w:style w:type="paragraph" w:customStyle="1" w:styleId="0365063271459C489C11D26D2E123CB8">
    <w:name w:val="0365063271459C489C11D26D2E123CB8"/>
  </w:style>
  <w:style w:type="paragraph" w:customStyle="1" w:styleId="86281BC37FB4B54093A1EDA5C3223208">
    <w:name w:val="86281BC37FB4B54093A1EDA5C3223208"/>
  </w:style>
  <w:style w:type="paragraph" w:customStyle="1" w:styleId="15840772073C8045BC31ABB96EEFA2BA">
    <w:name w:val="15840772073C8045BC31ABB96EEFA2BA"/>
  </w:style>
  <w:style w:type="paragraph" w:customStyle="1" w:styleId="53EDE54406716445B96471A8CFB99FD1">
    <w:name w:val="53EDE54406716445B96471A8CFB99FD1"/>
  </w:style>
  <w:style w:type="paragraph" w:customStyle="1" w:styleId="5AF633590F6F594C8ECFA2EA92570E5F">
    <w:name w:val="5AF633590F6F594C8ECFA2EA92570E5F"/>
  </w:style>
  <w:style w:type="paragraph" w:customStyle="1" w:styleId="7100531CA9EF0F49836DD3A35182D1E7">
    <w:name w:val="7100531CA9EF0F49836DD3A35182D1E7"/>
  </w:style>
  <w:style w:type="paragraph" w:customStyle="1" w:styleId="9300A0611C90D84482F669C90E87546B">
    <w:name w:val="9300A0611C90D84482F669C90E87546B"/>
  </w:style>
  <w:style w:type="paragraph" w:customStyle="1" w:styleId="5E7D828653F6C449BFEBE9A02B655C85">
    <w:name w:val="5E7D828653F6C449BFEBE9A02B655C85"/>
  </w:style>
  <w:style w:type="paragraph" w:customStyle="1" w:styleId="B4DA3BB0964D4149A3A5AF5555E42190">
    <w:name w:val="B4DA3BB0964D4149A3A5AF5555E42190"/>
    <w:rsid w:val="0099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{ACBF1A78-3394-9E4B-BD4F-AF44330860CB}tf10002079.dotx</Template>
  <TotalTime>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Helton, Jacob Ryan</dc:creator>
  <cp:keywords/>
  <dc:description/>
  <cp:lastModifiedBy>Helton, Jacob Ryan</cp:lastModifiedBy>
  <cp:revision>6</cp:revision>
  <dcterms:created xsi:type="dcterms:W3CDTF">2018-11-08T06:37:00Z</dcterms:created>
  <dcterms:modified xsi:type="dcterms:W3CDTF">2018-11-08T06:47:00Z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